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3AAF" w14:textId="77777777" w:rsidR="0056492C" w:rsidRDefault="00E9740E">
      <w:pPr>
        <w:pStyle w:val="Nagwek1"/>
      </w:pPr>
      <w:r>
        <w:t>Słownik pojęć</w:t>
      </w:r>
    </w:p>
    <w:p w14:paraId="5DD801AC" w14:textId="77777777" w:rsidR="0056492C" w:rsidRDefault="0056492C">
      <w:pPr>
        <w:pStyle w:val="Textbody"/>
      </w:pPr>
    </w:p>
    <w:p w14:paraId="42C502DF" w14:textId="77777777" w:rsidR="0056492C" w:rsidRDefault="00E9740E" w:rsidP="00AD3B13">
      <w:pPr>
        <w:pStyle w:val="Nagwek2"/>
      </w:pPr>
      <w:r>
        <w:t>Użytkownicy systemu</w:t>
      </w:r>
    </w:p>
    <w:p w14:paraId="1B0BF842" w14:textId="77777777" w:rsidR="0056492C" w:rsidRDefault="00E9740E">
      <w:pPr>
        <w:pStyle w:val="Textbody"/>
      </w:pPr>
      <w:r>
        <w:t>A</w:t>
      </w:r>
      <w:r>
        <w:t>dministrator – Osoba odpowiedzialna za wdrożenie i zarządzanie systemem</w:t>
      </w:r>
    </w:p>
    <w:p w14:paraId="353FCE40" w14:textId="77777777" w:rsidR="0056492C" w:rsidRDefault="00E9740E">
      <w:pPr>
        <w:pStyle w:val="Textbody"/>
      </w:pPr>
      <w:r>
        <w:t>Ekspert PTTK – Pracownik PTTK, odpowiedzialny za dane o odcinkach punktowanych do GOT</w:t>
      </w:r>
    </w:p>
    <w:p w14:paraId="6BD831A8" w14:textId="77777777" w:rsidR="0056492C" w:rsidRDefault="00E9740E">
      <w:pPr>
        <w:pStyle w:val="Textbody"/>
      </w:pPr>
      <w:r>
        <w:t xml:space="preserve">Turysta górski – Zalogowany </w:t>
      </w:r>
      <w:r>
        <w:t>użytkownik systemu</w:t>
      </w:r>
    </w:p>
    <w:p w14:paraId="5FF5F403" w14:textId="77777777" w:rsidR="0056492C" w:rsidRDefault="00E9740E">
      <w:pPr>
        <w:pStyle w:val="Nagwek2"/>
      </w:pPr>
      <w:r>
        <w:t>Pojęcia ogólne</w:t>
      </w:r>
    </w:p>
    <w:p w14:paraId="799F0C33" w14:textId="77777777" w:rsidR="0056492C" w:rsidRDefault="00E9740E">
      <w:pPr>
        <w:pStyle w:val="Textbody"/>
      </w:pPr>
      <w:r>
        <w:t>GOT – Górska Odznaka Turystyczna</w:t>
      </w:r>
    </w:p>
    <w:p w14:paraId="65A3FD0E" w14:textId="77777777" w:rsidR="0056492C" w:rsidRDefault="00E9740E">
      <w:pPr>
        <w:pStyle w:val="Textbody"/>
      </w:pPr>
      <w:r>
        <w:t>PTTK – Polskie Towarzystwo Turystyczno-Krajoznawcze</w:t>
      </w:r>
    </w:p>
    <w:p w14:paraId="5F2FFE17" w14:textId="77777777" w:rsidR="0056492C" w:rsidRDefault="00E9740E">
      <w:pPr>
        <w:pStyle w:val="Textbody"/>
      </w:pPr>
      <w:r>
        <w:t>Przodownik Turystyki Górskiej PTTK – Osoba propagująca turystykę górską i potwierdzająca poprawność informacji dotyczących GOT podczas wy</w:t>
      </w:r>
      <w:r>
        <w:t>cieczki</w:t>
      </w:r>
    </w:p>
    <w:p w14:paraId="4F33A9CC" w14:textId="77777777" w:rsidR="0056492C" w:rsidRDefault="00E9740E">
      <w:pPr>
        <w:pStyle w:val="Textbody"/>
      </w:pPr>
      <w:r>
        <w:t>Punkty – Punkty przyznawane za przejście odcinków tras punktowanych GOT</w:t>
      </w:r>
    </w:p>
    <w:p w14:paraId="0C05D11A" w14:textId="77777777" w:rsidR="0056492C" w:rsidRDefault="00E9740E">
      <w:pPr>
        <w:pStyle w:val="Textbody"/>
      </w:pPr>
      <w:r>
        <w:t>Punkty tras – Punkt wchodzący w skład trasy wycieczki górskiej</w:t>
      </w:r>
    </w:p>
    <w:p w14:paraId="56338BB1" w14:textId="77777777" w:rsidR="0056492C" w:rsidRDefault="00E9740E">
      <w:pPr>
        <w:pStyle w:val="Textbody"/>
      </w:pPr>
      <w:r>
        <w:t>Data zdobycia – data zdobycia danego stopnia odznaki</w:t>
      </w:r>
    </w:p>
    <w:p w14:paraId="1282D674" w14:textId="77777777" w:rsidR="0056492C" w:rsidRDefault="00E9740E">
      <w:pPr>
        <w:pStyle w:val="Textbody"/>
      </w:pPr>
      <w:r>
        <w:t>Lokalizacja – lokalizacja punktu startowego, pośredniego lub</w:t>
      </w:r>
      <w:r>
        <w:t xml:space="preserve"> końcowego trasy</w:t>
      </w:r>
    </w:p>
    <w:p w14:paraId="4069C8C1" w14:textId="77777777" w:rsidR="0056492C" w:rsidRDefault="00E9740E">
      <w:pPr>
        <w:pStyle w:val="Textbody"/>
      </w:pPr>
      <w:r>
        <w:t>Zarządzanie – Dodawanie, odczyt, aktualizowanie i usuwanie</w:t>
      </w:r>
    </w:p>
    <w:p w14:paraId="354758D3" w14:textId="77777777" w:rsidR="0056492C" w:rsidRDefault="00E9740E">
      <w:pPr>
        <w:pStyle w:val="Textbody"/>
      </w:pPr>
      <w:r>
        <w:t>Długość trasy – Suma długości wszystkich odcinków</w:t>
      </w:r>
    </w:p>
    <w:p w14:paraId="0D275FC9" w14:textId="77777777" w:rsidR="0056492C" w:rsidRDefault="00E9740E">
      <w:pPr>
        <w:pStyle w:val="Standard"/>
      </w:pPr>
      <w:r>
        <w:t>Odcinek – Odcinek trasy wycieczki górskiej, zawiera dwa punkty tras</w:t>
      </w:r>
    </w:p>
    <w:p w14:paraId="3A926049" w14:textId="77777777" w:rsidR="0056492C" w:rsidRDefault="0056492C">
      <w:pPr>
        <w:pStyle w:val="Standard"/>
      </w:pPr>
    </w:p>
    <w:p w14:paraId="1C84A830" w14:textId="77777777" w:rsidR="0056492C" w:rsidRDefault="00E9740E">
      <w:pPr>
        <w:pStyle w:val="Nagwek2"/>
      </w:pPr>
      <w:r>
        <w:t>Górska Odznaka Turystyczna</w:t>
      </w:r>
    </w:p>
    <w:p w14:paraId="283500D9" w14:textId="77777777" w:rsidR="0056492C" w:rsidRDefault="00E9740E">
      <w:pPr>
        <w:pStyle w:val="Textbody"/>
      </w:pPr>
      <w:r>
        <w:t>„W góry” – Najniższy poziom odznak</w:t>
      </w:r>
      <w:r>
        <w:t>i, ma on 3 stopnie: brązowy, srebrny i złoty</w:t>
      </w:r>
    </w:p>
    <w:p w14:paraId="146E3C48" w14:textId="34E0C136" w:rsidR="0056492C" w:rsidRDefault="00E9740E">
      <w:pPr>
        <w:pStyle w:val="Textbody"/>
      </w:pPr>
      <w:r>
        <w:t xml:space="preserve">Popularna </w:t>
      </w:r>
      <w:r w:rsidR="00AD3B13">
        <w:t>– Drugi</w:t>
      </w:r>
      <w:r>
        <w:t xml:space="preserve"> najniższy poziom, odznaki ma on 1 stopień</w:t>
      </w:r>
    </w:p>
    <w:p w14:paraId="640B5984" w14:textId="7E2CBEEA" w:rsidR="0056492C" w:rsidRDefault="00E9740E">
      <w:pPr>
        <w:pStyle w:val="Textbody"/>
      </w:pPr>
      <w:r>
        <w:t xml:space="preserve">Mała – Środkowy poziom odznaki, </w:t>
      </w:r>
      <w:bookmarkStart w:id="0" w:name="_GoBack"/>
      <w:bookmarkEnd w:id="0"/>
      <w:r w:rsidR="00AD3B13">
        <w:t>ma 3</w:t>
      </w:r>
      <w:r>
        <w:t xml:space="preserve"> stopnie: brązowy, srebrny i złoty</w:t>
      </w:r>
    </w:p>
    <w:p w14:paraId="2276021C" w14:textId="3FB1AC96" w:rsidR="0056492C" w:rsidRDefault="00E9740E">
      <w:pPr>
        <w:pStyle w:val="Textbody"/>
      </w:pPr>
      <w:r>
        <w:t xml:space="preserve">Duża – </w:t>
      </w:r>
      <w:r w:rsidR="00AD3B13">
        <w:t>Przedostatni możliwy</w:t>
      </w:r>
      <w:r>
        <w:t xml:space="preserve"> do zdobycia poziom odznaki, dzieli się na 3 </w:t>
      </w:r>
      <w:r>
        <w:t>stopnie: brązowy srebrny i złoty</w:t>
      </w:r>
    </w:p>
    <w:p w14:paraId="243BA7E4" w14:textId="77777777" w:rsidR="0056492C" w:rsidRDefault="00E9740E">
      <w:pPr>
        <w:pStyle w:val="Textbody"/>
      </w:pPr>
      <w:r>
        <w:t>„Za wytrwałość” – Najwyższy poziom odznaki, dzieli się na stopnie: mały i duży</w:t>
      </w:r>
    </w:p>
    <w:sectPr w:rsidR="0056492C"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EF10B" w14:textId="77777777" w:rsidR="00E9740E" w:rsidRDefault="00E9740E">
      <w:r>
        <w:separator/>
      </w:r>
    </w:p>
  </w:endnote>
  <w:endnote w:type="continuationSeparator" w:id="0">
    <w:p w14:paraId="5FC93524" w14:textId="77777777" w:rsidR="00E9740E" w:rsidRDefault="00E9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oto Sans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5225F" w14:textId="77777777" w:rsidR="00E9740E" w:rsidRDefault="00E9740E">
      <w:r>
        <w:rPr>
          <w:color w:val="000000"/>
        </w:rPr>
        <w:separator/>
      </w:r>
    </w:p>
  </w:footnote>
  <w:footnote w:type="continuationSeparator" w:id="0">
    <w:p w14:paraId="39A1D7DD" w14:textId="77777777" w:rsidR="00E9740E" w:rsidRDefault="00E97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A036A"/>
    <w:multiLevelType w:val="multilevel"/>
    <w:tmpl w:val="FD0E9BA4"/>
    <w:styleLink w:val="Outline"/>
    <w:lvl w:ilvl="0">
      <w:start w:val="1"/>
      <w:numFmt w:val="none"/>
      <w:lvlText w:val="%1"/>
      <w:lvlJc w:val="left"/>
    </w:lvl>
    <w:lvl w:ilvl="1">
      <w:start w:val="1"/>
      <w:numFmt w:val="decimal"/>
      <w:pStyle w:val="Nagwek2"/>
      <w:lvlText w:val="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492C"/>
    <w:rsid w:val="0056492C"/>
    <w:rsid w:val="00AD3B13"/>
    <w:rsid w:val="00E9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9209E"/>
  <w15:docId w15:val="{2D7812AD-5186-47D5-B061-E6D5C753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Tahoma" w:hAnsi="Liberation Serif" w:cs="Noto Sans Devanagari"/>
        <w:kern w:val="3"/>
        <w:sz w:val="24"/>
        <w:szCs w:val="24"/>
        <w:lang w:val="pl-PL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Nagwek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0"/>
      <w:outlineLvl w:val="1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Outline">
    <w:name w:val="Outline"/>
    <w:basedOn w:val="Bezlisty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odtytu">
    <w:name w:val="Subtitle"/>
    <w:basedOn w:val="Heading"/>
    <w:next w:val="Textbody"/>
    <w:uiPriority w:val="11"/>
    <w:qFormat/>
    <w:pPr>
      <w:spacing w:before="60" w:after="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epicm</dc:creator>
  <cp:lastModifiedBy>epicman213@gmail.com</cp:lastModifiedBy>
  <cp:revision>2</cp:revision>
  <cp:lastPrinted>2018-12-21T09:39:00Z</cp:lastPrinted>
  <dcterms:created xsi:type="dcterms:W3CDTF">2018-12-21T09:39:00Z</dcterms:created>
  <dcterms:modified xsi:type="dcterms:W3CDTF">2018-12-21T09:39:00Z</dcterms:modified>
</cp:coreProperties>
</file>